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2B" w:rsidRPr="000463EB" w:rsidRDefault="0029182B" w:rsidP="0005587F">
      <w:pPr>
        <w:jc w:val="center"/>
        <w:rPr>
          <w:sz w:val="12"/>
          <w:szCs w:val="12"/>
        </w:rPr>
      </w:pPr>
    </w:p>
    <w:p w:rsidR="0029182B" w:rsidRDefault="0029182B" w:rsidP="0005587F">
      <w:pPr>
        <w:jc w:val="center"/>
        <w:rPr>
          <w:sz w:val="44"/>
          <w:szCs w:val="44"/>
        </w:rPr>
      </w:pPr>
    </w:p>
    <w:p w:rsidR="0029182B" w:rsidRPr="000463EB" w:rsidRDefault="0029182B" w:rsidP="0005587F">
      <w:pPr>
        <w:jc w:val="center"/>
        <w:rPr>
          <w:sz w:val="12"/>
          <w:szCs w:val="12"/>
        </w:rPr>
      </w:pPr>
    </w:p>
    <w:p w:rsidR="0029182B" w:rsidRPr="000463EB" w:rsidRDefault="0029182B" w:rsidP="0005587F">
      <w:pPr>
        <w:jc w:val="center"/>
        <w:rPr>
          <w:sz w:val="44"/>
          <w:szCs w:val="44"/>
        </w:rPr>
      </w:pPr>
    </w:p>
    <w:p w:rsidR="0029182B" w:rsidRPr="000463EB" w:rsidRDefault="0029182B" w:rsidP="0005587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Pseudo Code</w:t>
      </w:r>
    </w:p>
    <w:p w:rsidR="0029182B" w:rsidRPr="000463EB" w:rsidRDefault="0029182B" w:rsidP="0005587F">
      <w:pPr>
        <w:jc w:val="center"/>
        <w:rPr>
          <w:sz w:val="52"/>
          <w:szCs w:val="52"/>
        </w:rPr>
      </w:pPr>
      <w:r>
        <w:rPr>
          <w:sz w:val="52"/>
          <w:szCs w:val="52"/>
        </w:rPr>
        <w:t>ICS 4U</w:t>
      </w:r>
    </w:p>
    <w:p w:rsidR="0029182B" w:rsidRDefault="0029182B" w:rsidP="0005587F">
      <w:pPr>
        <w:jc w:val="center"/>
        <w:rPr>
          <w:sz w:val="56"/>
          <w:szCs w:val="56"/>
        </w:rPr>
      </w:pPr>
    </w:p>
    <w:p w:rsidR="0029182B" w:rsidRDefault="0029182B" w:rsidP="0005587F">
      <w:pPr>
        <w:jc w:val="center"/>
        <w:rPr>
          <w:sz w:val="56"/>
          <w:szCs w:val="56"/>
        </w:rPr>
      </w:pPr>
    </w:p>
    <w:p w:rsidR="0029182B" w:rsidRDefault="0029182B" w:rsidP="0005587F">
      <w:pPr>
        <w:rPr>
          <w:sz w:val="48"/>
          <w:szCs w:val="48"/>
        </w:rPr>
      </w:pPr>
    </w:p>
    <w:p w:rsidR="0029182B" w:rsidRDefault="0029182B" w:rsidP="0005587F">
      <w:pPr>
        <w:rPr>
          <w:sz w:val="48"/>
          <w:szCs w:val="48"/>
        </w:rPr>
      </w:pPr>
    </w:p>
    <w:p w:rsidR="0029182B" w:rsidRDefault="0029182B" w:rsidP="0005587F">
      <w:pPr>
        <w:rPr>
          <w:sz w:val="48"/>
          <w:szCs w:val="48"/>
        </w:rPr>
      </w:pPr>
    </w:p>
    <w:p w:rsidR="0029182B" w:rsidRPr="000463EB" w:rsidRDefault="0029182B" w:rsidP="0005587F">
      <w:pPr>
        <w:rPr>
          <w:sz w:val="48"/>
          <w:szCs w:val="48"/>
        </w:rPr>
      </w:pPr>
    </w:p>
    <w:p w:rsidR="0029182B" w:rsidRDefault="0029182B" w:rsidP="0005587F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9182B" w:rsidRPr="000463EB" w:rsidRDefault="0029182B" w:rsidP="0005587F">
      <w:pPr>
        <w:jc w:val="right"/>
        <w:rPr>
          <w:sz w:val="40"/>
          <w:szCs w:val="40"/>
        </w:rPr>
      </w:pPr>
      <w:r w:rsidRPr="000463EB">
        <w:rPr>
          <w:sz w:val="40"/>
          <w:szCs w:val="40"/>
        </w:rPr>
        <w:t xml:space="preserve">Mrs. </w:t>
      </w:r>
      <w:r>
        <w:rPr>
          <w:sz w:val="40"/>
          <w:szCs w:val="40"/>
        </w:rPr>
        <w:t>Kirby</w:t>
      </w:r>
    </w:p>
    <w:p w:rsidR="0029182B" w:rsidRDefault="0029182B" w:rsidP="0005587F">
      <w:pPr>
        <w:jc w:val="right"/>
        <w:rPr>
          <w:sz w:val="40"/>
          <w:szCs w:val="40"/>
        </w:rPr>
      </w:pPr>
      <w:smartTag w:uri="urn:schemas-microsoft-com:office:smarttags" w:element="date">
        <w:smartTagPr>
          <w:attr w:name="Month" w:val="4"/>
          <w:attr w:name="Day" w:val="22"/>
          <w:attr w:name="Year" w:val="2016"/>
        </w:smartTagPr>
        <w:r>
          <w:rPr>
            <w:sz w:val="40"/>
            <w:szCs w:val="40"/>
          </w:rPr>
          <w:t>April 22, 2016</w:t>
        </w:r>
      </w:smartTag>
      <w:r w:rsidRPr="0005587F">
        <w:rPr>
          <w:sz w:val="40"/>
          <w:szCs w:val="40"/>
        </w:rPr>
        <w:t xml:space="preserve"> </w:t>
      </w:r>
    </w:p>
    <w:p w:rsidR="0029182B" w:rsidRPr="000463EB" w:rsidRDefault="0029182B" w:rsidP="0005587F">
      <w:pPr>
        <w:jc w:val="right"/>
        <w:rPr>
          <w:sz w:val="40"/>
          <w:szCs w:val="40"/>
        </w:rPr>
      </w:pPr>
      <w:r>
        <w:rPr>
          <w:sz w:val="40"/>
          <w:szCs w:val="40"/>
        </w:rPr>
        <w:t>Group: Tooba, Peter, Daniyal, Bilal, Zak, Caleb</w:t>
      </w:r>
    </w:p>
    <w:p w:rsidR="0029182B" w:rsidRDefault="0029182B" w:rsidP="00DE5F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GUI(Peter)</w:t>
      </w:r>
    </w:p>
    <w:p w:rsidR="0029182B" w:rsidRDefault="0029182B" w:rsidP="00055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Transfer Data from Excel to Java (Zak)</w:t>
      </w:r>
    </w:p>
    <w:p w:rsidR="0029182B" w:rsidRDefault="0029182B" w:rsidP="00E868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6F3E">
        <w:rPr>
          <w:sz w:val="24"/>
          <w:szCs w:val="24"/>
        </w:rPr>
        <w:t xml:space="preserve">Declare </w:t>
      </w:r>
      <w:smartTag w:uri="urn:schemas-microsoft-com:office:smarttags" w:element="place">
        <w:r w:rsidRPr="004F6F3E">
          <w:rPr>
            <w:sz w:val="24"/>
            <w:szCs w:val="24"/>
          </w:rPr>
          <w:t>Main</w:t>
        </w:r>
      </w:smartTag>
    </w:p>
    <w:p w:rsidR="0029182B" w:rsidRDefault="0029182B" w:rsidP="00E868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Excel file</w:t>
      </w:r>
    </w:p>
    <w:p w:rsidR="0029182B" w:rsidRDefault="0029182B" w:rsidP="00E868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sheet 1 (to know which sheet to get)</w:t>
      </w:r>
    </w:p>
    <w:p w:rsidR="0029182B" w:rsidRDefault="0029182B" w:rsidP="00E868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variable number of students and initialize to zero</w:t>
      </w:r>
    </w:p>
    <w:p w:rsidR="0029182B" w:rsidRDefault="0029182B" w:rsidP="00E868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greater than -1</w:t>
      </w:r>
    </w:p>
    <w:p w:rsidR="0029182B" w:rsidRDefault="0029182B" w:rsidP="001230B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Try statement</w:t>
      </w:r>
    </w:p>
    <w:p w:rsidR="0029182B" w:rsidRDefault="0029182B" w:rsidP="001230B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Get cell 1 and (i) which gets the length for the array vertically </w:t>
      </w:r>
    </w:p>
    <w:p w:rsidR="0029182B" w:rsidRDefault="0029182B" w:rsidP="001230B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rows  </w:t>
      </w:r>
    </w:p>
    <w:p w:rsidR="0029182B" w:rsidRDefault="0029182B" w:rsidP="001230B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increases number of students by one to get the next length</w:t>
      </w:r>
    </w:p>
    <w:p w:rsidR="0029182B" w:rsidRDefault="0029182B" w:rsidP="00B357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Catch if the data is going out of bounds</w:t>
      </w:r>
    </w:p>
    <w:p w:rsidR="0029182B" w:rsidRDefault="0029182B" w:rsidP="00B357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counter to -2 </w:t>
      </w:r>
    </w:p>
    <w:p w:rsidR="0029182B" w:rsidRDefault="0029182B" w:rsidP="00B357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 the counter can start again</w:t>
      </w:r>
    </w:p>
    <w:p w:rsidR="0029182B" w:rsidRDefault="0029182B" w:rsidP="00B357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greater than -1</w:t>
      </w:r>
    </w:p>
    <w:p w:rsidR="0029182B" w:rsidRDefault="0029182B" w:rsidP="00B357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Try statement</w:t>
      </w:r>
    </w:p>
    <w:p w:rsidR="0029182B" w:rsidRDefault="0029182B" w:rsidP="00B357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cell (i) and 1 which gets the length for the array  horizontally</w:t>
      </w:r>
    </w:p>
    <w:p w:rsidR="0029182B" w:rsidRDefault="0029182B" w:rsidP="00B357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columns   </w:t>
      </w:r>
    </w:p>
    <w:p w:rsidR="0029182B" w:rsidRDefault="0029182B" w:rsidP="00B357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increases by the column variable by one to get the next length</w:t>
      </w:r>
    </w:p>
    <w:p w:rsidR="0029182B" w:rsidRDefault="0029182B" w:rsidP="00B357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Catch if the data is going out of bounds</w:t>
      </w:r>
    </w:p>
    <w:p w:rsidR="0029182B" w:rsidRDefault="0029182B" w:rsidP="00B357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counter to -2 </w:t>
      </w:r>
    </w:p>
    <w:p w:rsidR="0029182B" w:rsidRDefault="0029182B" w:rsidP="00B357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 the counter can start again</w:t>
      </w:r>
    </w:p>
    <w:p w:rsidR="0029182B" w:rsidRDefault="0029182B" w:rsidP="00B357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Array and initialize it with the size gotten above</w:t>
      </w:r>
    </w:p>
    <w:p w:rsidR="0029182B" w:rsidRPr="00805119" w:rsidRDefault="0029182B" w:rsidP="008051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String[number of columns][number of students]</w:t>
      </w:r>
    </w:p>
    <w:p w:rsidR="0029182B" w:rsidRDefault="0029182B" w:rsidP="008051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number of students</w:t>
      </w:r>
    </w:p>
    <w:p w:rsidR="0029182B" w:rsidRPr="00805119" w:rsidRDefault="0029182B" w:rsidP="008051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number of columns</w:t>
      </w:r>
    </w:p>
    <w:p w:rsidR="0029182B" w:rsidRDefault="0029182B" w:rsidP="0080511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Try statement</w:t>
      </w:r>
    </w:p>
    <w:p w:rsidR="0029182B" w:rsidRDefault="0029182B" w:rsidP="0080511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information from excel</w:t>
      </w:r>
    </w:p>
    <w:p w:rsidR="0029182B" w:rsidRPr="00805119" w:rsidRDefault="0029182B" w:rsidP="0080511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in Array</w:t>
      </w:r>
    </w:p>
    <w:p w:rsidR="0029182B" w:rsidRDefault="0029182B" w:rsidP="0080511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Catch if the data is going out of bounds</w:t>
      </w:r>
    </w:p>
    <w:p w:rsidR="0029182B" w:rsidRDefault="0029182B" w:rsidP="0080511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Null array element to “--”</w:t>
      </w:r>
    </w:p>
    <w:p w:rsidR="0029182B" w:rsidRDefault="0029182B" w:rsidP="0080511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Finally </w:t>
      </w:r>
    </w:p>
    <w:p w:rsidR="0029182B" w:rsidRDefault="0029182B" w:rsidP="0080511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Try </w:t>
      </w:r>
    </w:p>
    <w:p w:rsidR="0029182B" w:rsidRDefault="0029182B" w:rsidP="00805119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Array Element equal null</w:t>
      </w:r>
    </w:p>
    <w:p w:rsidR="0029182B" w:rsidRDefault="0029182B" w:rsidP="00805119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Null array element to “--”</w:t>
      </w:r>
    </w:p>
    <w:p w:rsidR="0029182B" w:rsidRDefault="0029182B" w:rsidP="00805119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29182B" w:rsidRDefault="0029182B" w:rsidP="00805119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Array</w:t>
      </w:r>
    </w:p>
    <w:p w:rsidR="0029182B" w:rsidRDefault="0029182B" w:rsidP="0080511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Catch if the data is going out of bounds</w:t>
      </w:r>
    </w:p>
    <w:p w:rsidR="0029182B" w:rsidRDefault="0029182B" w:rsidP="00055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Randomize the Data (to solve first come first serve problem) (Daniyal)</w:t>
      </w:r>
    </w:p>
    <w:p w:rsidR="0029182B" w:rsidRDefault="0029182B" w:rsidP="00036F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array called reversed responses</w:t>
      </w:r>
    </w:p>
    <w:p w:rsidR="0029182B" w:rsidRDefault="0029182B" w:rsidP="00036F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number of students</w:t>
      </w:r>
    </w:p>
    <w:p w:rsidR="0029182B" w:rsidRDefault="0029182B" w:rsidP="00036F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columns</w:t>
      </w:r>
    </w:p>
    <w:p w:rsidR="0029182B" w:rsidRDefault="0029182B" w:rsidP="00036F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original array to reversed responses</w:t>
      </w:r>
    </w:p>
    <w:p w:rsidR="0029182B" w:rsidRPr="00805119" w:rsidRDefault="0029182B" w:rsidP="00036F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Switch  x and y of the array </w:t>
      </w:r>
    </w:p>
    <w:p w:rsidR="0029182B" w:rsidRDefault="0029182B" w:rsidP="00036F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Zak’s Array [column][number Students] </w:t>
      </w:r>
    </w:p>
    <w:p w:rsidR="0029182B" w:rsidRPr="004F6F3E" w:rsidRDefault="0029182B" w:rsidP="00036F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Daniyal needs [number Students][column])</w:t>
      </w:r>
    </w:p>
    <w:p w:rsidR="0029182B" w:rsidRDefault="0029182B" w:rsidP="004F6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Inbuilt library to get shuffler and then randomize the Array</w:t>
      </w:r>
    </w:p>
    <w:p w:rsidR="0029182B" w:rsidRPr="00472D41" w:rsidRDefault="0029182B" w:rsidP="00472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the students information stays with the proper name </w:t>
      </w:r>
      <w:r w:rsidRPr="00472D41">
        <w:rPr>
          <w:sz w:val="24"/>
          <w:szCs w:val="24"/>
        </w:rPr>
        <w:t>when randomized (part of the inbuilt shuffler)</w:t>
      </w:r>
    </w:p>
    <w:p w:rsidR="0029182B" w:rsidRDefault="0029182B" w:rsidP="00036F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number of students</w:t>
      </w:r>
    </w:p>
    <w:p w:rsidR="0029182B" w:rsidRDefault="0029182B" w:rsidP="00036F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columns</w:t>
      </w:r>
    </w:p>
    <w:p w:rsidR="0029182B" w:rsidRPr="004F6F3E" w:rsidRDefault="0029182B" w:rsidP="00036F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the students and information to make sure shuffler is working</w:t>
      </w:r>
    </w:p>
    <w:p w:rsidR="0029182B" w:rsidRDefault="0029182B" w:rsidP="00055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Sort so “Unsure” comes first, “Yes” comes Second, “No” comes third in the Array (Tooba)  </w:t>
      </w:r>
    </w:p>
    <w:p w:rsidR="0029182B" w:rsidRDefault="0029182B" w:rsidP="005C0FBA">
      <w:pPr>
        <w:rPr>
          <w:sz w:val="24"/>
          <w:szCs w:val="24"/>
        </w:rPr>
      </w:pPr>
      <w:r>
        <w:rPr>
          <w:sz w:val="24"/>
          <w:szCs w:val="24"/>
        </w:rPr>
        <w:t>*Since any inbuilt sorts need the reverse array the array is not going to be reverted to the original yet</w:t>
      </w:r>
    </w:p>
    <w:p w:rsidR="0029182B" w:rsidRDefault="0029182B" w:rsidP="005552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0 to number of students</w:t>
      </w:r>
    </w:p>
    <w:p w:rsidR="0029182B" w:rsidRDefault="0029182B" w:rsidP="005552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array element (s, 4) equals null</w:t>
      </w:r>
    </w:p>
    <w:p w:rsidR="0029182B" w:rsidRDefault="0029182B" w:rsidP="005552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hello</w:t>
      </w:r>
    </w:p>
    <w:p w:rsidR="0029182B" w:rsidRDefault="0029182B" w:rsidP="005552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29182B" w:rsidRDefault="0029182B" w:rsidP="005552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Array (s,4)</w:t>
      </w:r>
    </w:p>
    <w:p w:rsidR="0029182B" w:rsidRDefault="0029182B" w:rsidP="005552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552C9">
        <w:rPr>
          <w:sz w:val="24"/>
          <w:szCs w:val="24"/>
        </w:rPr>
        <w:t>Case</w:t>
      </w:r>
      <w:r>
        <w:rPr>
          <w:sz w:val="24"/>
          <w:szCs w:val="24"/>
        </w:rPr>
        <w:t xml:space="preserve"> 1</w:t>
      </w:r>
      <w:r w:rsidRPr="005552C9">
        <w:rPr>
          <w:sz w:val="24"/>
          <w:szCs w:val="24"/>
        </w:rPr>
        <w:t xml:space="preserve"> </w:t>
      </w:r>
      <w:r>
        <w:rPr>
          <w:sz w:val="24"/>
          <w:szCs w:val="24"/>
        </w:rPr>
        <w:t>is "Unsure"</w:t>
      </w:r>
    </w:p>
    <w:p w:rsidR="0029182B" w:rsidRDefault="0029182B" w:rsidP="005552C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Array(s,4) to 1</w:t>
      </w:r>
      <w:r w:rsidRPr="005552C9">
        <w:rPr>
          <w:sz w:val="24"/>
          <w:szCs w:val="24"/>
        </w:rPr>
        <w:t xml:space="preserve"> </w:t>
      </w:r>
    </w:p>
    <w:p w:rsidR="0029182B" w:rsidRPr="005552C9" w:rsidRDefault="0029182B" w:rsidP="005552C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:rsidR="0029182B" w:rsidRDefault="0029182B" w:rsidP="005552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552C9">
        <w:rPr>
          <w:sz w:val="24"/>
          <w:szCs w:val="24"/>
        </w:rPr>
        <w:t>Case</w:t>
      </w:r>
      <w:r>
        <w:rPr>
          <w:sz w:val="24"/>
          <w:szCs w:val="24"/>
        </w:rPr>
        <w:t xml:space="preserve"> 2</w:t>
      </w:r>
      <w:r w:rsidRPr="005552C9">
        <w:rPr>
          <w:sz w:val="24"/>
          <w:szCs w:val="24"/>
        </w:rPr>
        <w:t xml:space="preserve"> </w:t>
      </w:r>
      <w:r>
        <w:rPr>
          <w:sz w:val="24"/>
          <w:szCs w:val="24"/>
        </w:rPr>
        <w:t>is "Yes"</w:t>
      </w:r>
    </w:p>
    <w:p w:rsidR="0029182B" w:rsidRDefault="0029182B" w:rsidP="005552C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Array(s,4) to 2</w:t>
      </w:r>
      <w:r w:rsidRPr="005552C9">
        <w:rPr>
          <w:sz w:val="24"/>
          <w:szCs w:val="24"/>
        </w:rPr>
        <w:t xml:space="preserve"> </w:t>
      </w:r>
    </w:p>
    <w:p w:rsidR="0029182B" w:rsidRPr="005552C9" w:rsidRDefault="0029182B" w:rsidP="005552C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:rsidR="0029182B" w:rsidRDefault="0029182B" w:rsidP="005552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552C9">
        <w:rPr>
          <w:sz w:val="24"/>
          <w:szCs w:val="24"/>
        </w:rPr>
        <w:t>Case</w:t>
      </w:r>
      <w:r>
        <w:rPr>
          <w:sz w:val="24"/>
          <w:szCs w:val="24"/>
        </w:rPr>
        <w:t xml:space="preserve"> 3</w:t>
      </w:r>
      <w:r w:rsidRPr="005552C9">
        <w:rPr>
          <w:sz w:val="24"/>
          <w:szCs w:val="24"/>
        </w:rPr>
        <w:t xml:space="preserve"> </w:t>
      </w:r>
      <w:r>
        <w:rPr>
          <w:sz w:val="24"/>
          <w:szCs w:val="24"/>
        </w:rPr>
        <w:t>is "No"</w:t>
      </w:r>
    </w:p>
    <w:p w:rsidR="0029182B" w:rsidRDefault="0029182B" w:rsidP="005552C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Array(s,4) to 3</w:t>
      </w:r>
      <w:r w:rsidRPr="005552C9">
        <w:rPr>
          <w:sz w:val="24"/>
          <w:szCs w:val="24"/>
        </w:rPr>
        <w:t xml:space="preserve"> </w:t>
      </w:r>
    </w:p>
    <w:p w:rsidR="0029182B" w:rsidRPr="005552C9" w:rsidRDefault="0029182B" w:rsidP="005552C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:rsidR="0029182B" w:rsidRDefault="0029182B" w:rsidP="005552C9">
      <w:pPr>
        <w:pStyle w:val="ListParagraph"/>
        <w:rPr>
          <w:sz w:val="24"/>
          <w:szCs w:val="24"/>
        </w:rPr>
      </w:pPr>
    </w:p>
    <w:p w:rsidR="0029182B" w:rsidRDefault="0029182B" w:rsidP="005552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in built sort to sort the Array</w:t>
      </w:r>
    </w:p>
    <w:p w:rsidR="0029182B" w:rsidRDefault="0029182B" w:rsidP="005552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inbuilt sort works on ascii values of the letter, had to switch the words to numbers </w:t>
      </w:r>
    </w:p>
    <w:p w:rsidR="0029182B" w:rsidRDefault="0029182B" w:rsidP="00472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 code: Need to make the two separate arrays created in the sort have the number of the column being sorted.  (</w:t>
      </w:r>
      <w:r w:rsidRPr="00472D41">
        <w:rPr>
          <w:b/>
          <w:bCs/>
          <w:sz w:val="24"/>
          <w:szCs w:val="24"/>
        </w:rPr>
        <w:t>String.valueOf(r1[4]).compareTo(r2[4]));</w:t>
      </w:r>
      <w:r>
        <w:rPr>
          <w:sz w:val="24"/>
          <w:szCs w:val="24"/>
        </w:rPr>
        <w:t>)</w:t>
      </w:r>
    </w:p>
    <w:p w:rsidR="0029182B" w:rsidRDefault="0029182B" w:rsidP="00472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students information stays with the right name when sorted</w:t>
      </w:r>
    </w:p>
    <w:p w:rsidR="0029182B" w:rsidRDefault="0029182B" w:rsidP="00472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0 to number of students</w:t>
      </w:r>
    </w:p>
    <w:p w:rsidR="0029182B" w:rsidRDefault="0029182B" w:rsidP="00472D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array element (s, 4) equals null</w:t>
      </w:r>
    </w:p>
    <w:p w:rsidR="0029182B" w:rsidRDefault="0029182B" w:rsidP="00472D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hello</w:t>
      </w:r>
    </w:p>
    <w:p w:rsidR="0029182B" w:rsidRDefault="0029182B" w:rsidP="00472D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29182B" w:rsidRDefault="0029182B" w:rsidP="00472D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Array (s,4)</w:t>
      </w:r>
    </w:p>
    <w:p w:rsidR="0029182B" w:rsidRDefault="0029182B" w:rsidP="00472D4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552C9">
        <w:rPr>
          <w:sz w:val="24"/>
          <w:szCs w:val="24"/>
        </w:rPr>
        <w:t>Case</w:t>
      </w:r>
      <w:r>
        <w:rPr>
          <w:sz w:val="24"/>
          <w:szCs w:val="24"/>
        </w:rPr>
        <w:t xml:space="preserve"> 1</w:t>
      </w:r>
      <w:r w:rsidRPr="005552C9">
        <w:rPr>
          <w:sz w:val="24"/>
          <w:szCs w:val="24"/>
        </w:rPr>
        <w:t xml:space="preserve"> </w:t>
      </w:r>
      <w:r>
        <w:rPr>
          <w:sz w:val="24"/>
          <w:szCs w:val="24"/>
        </w:rPr>
        <w:t>is "1"</w:t>
      </w:r>
    </w:p>
    <w:p w:rsidR="0029182B" w:rsidRDefault="0029182B" w:rsidP="00472D4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Array(s,4) back to Unsure</w:t>
      </w:r>
      <w:r w:rsidRPr="005552C9">
        <w:rPr>
          <w:sz w:val="24"/>
          <w:szCs w:val="24"/>
        </w:rPr>
        <w:t xml:space="preserve"> </w:t>
      </w:r>
    </w:p>
    <w:p w:rsidR="0029182B" w:rsidRPr="005552C9" w:rsidRDefault="0029182B" w:rsidP="00472D4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:rsidR="0029182B" w:rsidRDefault="0029182B" w:rsidP="00472D4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552C9">
        <w:rPr>
          <w:sz w:val="24"/>
          <w:szCs w:val="24"/>
        </w:rPr>
        <w:t>Case</w:t>
      </w:r>
      <w:r>
        <w:rPr>
          <w:sz w:val="24"/>
          <w:szCs w:val="24"/>
        </w:rPr>
        <w:t xml:space="preserve"> 2</w:t>
      </w:r>
      <w:r w:rsidRPr="005552C9">
        <w:rPr>
          <w:sz w:val="24"/>
          <w:szCs w:val="24"/>
        </w:rPr>
        <w:t xml:space="preserve"> </w:t>
      </w:r>
      <w:r>
        <w:rPr>
          <w:sz w:val="24"/>
          <w:szCs w:val="24"/>
        </w:rPr>
        <w:t>is "2"</w:t>
      </w:r>
    </w:p>
    <w:p w:rsidR="0029182B" w:rsidRDefault="0029182B" w:rsidP="00472D4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Array(s,4) back to Yes</w:t>
      </w:r>
    </w:p>
    <w:p w:rsidR="0029182B" w:rsidRPr="005552C9" w:rsidRDefault="0029182B" w:rsidP="00472D4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:rsidR="0029182B" w:rsidRDefault="0029182B" w:rsidP="00472D4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552C9">
        <w:rPr>
          <w:sz w:val="24"/>
          <w:szCs w:val="24"/>
        </w:rPr>
        <w:t>Case</w:t>
      </w:r>
      <w:r>
        <w:rPr>
          <w:sz w:val="24"/>
          <w:szCs w:val="24"/>
        </w:rPr>
        <w:t xml:space="preserve"> 3</w:t>
      </w:r>
      <w:r w:rsidRPr="005552C9">
        <w:rPr>
          <w:sz w:val="24"/>
          <w:szCs w:val="24"/>
        </w:rPr>
        <w:t xml:space="preserve"> </w:t>
      </w:r>
      <w:r>
        <w:rPr>
          <w:sz w:val="24"/>
          <w:szCs w:val="24"/>
        </w:rPr>
        <w:t>is "3"</w:t>
      </w:r>
    </w:p>
    <w:p w:rsidR="0029182B" w:rsidRDefault="0029182B" w:rsidP="00472D4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Array(s,4) back to No</w:t>
      </w:r>
      <w:r w:rsidRPr="005552C9">
        <w:rPr>
          <w:sz w:val="24"/>
          <w:szCs w:val="24"/>
        </w:rPr>
        <w:t xml:space="preserve"> </w:t>
      </w:r>
    </w:p>
    <w:p w:rsidR="0029182B" w:rsidRPr="00472D41" w:rsidRDefault="0029182B" w:rsidP="00472D4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:rsidR="0029182B" w:rsidRPr="00472D41" w:rsidRDefault="0029182B" w:rsidP="00472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0</w:t>
      </w:r>
      <w:r w:rsidRPr="00472D41">
        <w:rPr>
          <w:sz w:val="24"/>
          <w:szCs w:val="24"/>
        </w:rPr>
        <w:t xml:space="preserve"> to number of students</w:t>
      </w:r>
    </w:p>
    <w:p w:rsidR="0029182B" w:rsidRDefault="0029182B" w:rsidP="005552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0 to columns</w:t>
      </w:r>
    </w:p>
    <w:p w:rsidR="0029182B" w:rsidRPr="004F6F3E" w:rsidRDefault="0029182B" w:rsidP="005552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the students and information to make sure sort is working</w:t>
      </w:r>
    </w:p>
    <w:p w:rsidR="0029182B" w:rsidRDefault="0029182B" w:rsidP="00055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 into Sessions (Bilal)</w:t>
      </w:r>
    </w:p>
    <w:p w:rsidR="0029182B" w:rsidRPr="00A01166" w:rsidRDefault="0029182B" w:rsidP="00A01166">
      <w:pPr>
        <w:rPr>
          <w:sz w:val="24"/>
          <w:szCs w:val="24"/>
        </w:rPr>
      </w:pPr>
      <w:r w:rsidRPr="00A01166">
        <w:rPr>
          <w:sz w:val="24"/>
          <w:szCs w:val="24"/>
        </w:rPr>
        <w:t xml:space="preserve">Declare Arrays </w:t>
      </w:r>
    </w:p>
    <w:p w:rsidR="0029182B" w:rsidRDefault="0029182B" w:rsidP="005C0F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Business Cap [3]</w:t>
      </w:r>
    </w:p>
    <w:p w:rsidR="0029182B" w:rsidRPr="00DE5F8D" w:rsidRDefault="0029182B" w:rsidP="00DE5F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>Art</w:t>
      </w:r>
      <w:r>
        <w:rPr>
          <w:sz w:val="24"/>
          <w:szCs w:val="24"/>
        </w:rPr>
        <w:t xml:space="preserve"> Cap[3]</w:t>
      </w:r>
    </w:p>
    <w:p w:rsidR="0029182B" w:rsidRPr="00DE5F8D" w:rsidRDefault="0029182B" w:rsidP="00DE5F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>Drama</w:t>
      </w:r>
      <w:r>
        <w:rPr>
          <w:sz w:val="24"/>
          <w:szCs w:val="24"/>
        </w:rPr>
        <w:t xml:space="preserve"> </w:t>
      </w:r>
      <w:r w:rsidRPr="00DE5F8D">
        <w:rPr>
          <w:sz w:val="24"/>
          <w:szCs w:val="24"/>
        </w:rPr>
        <w:t xml:space="preserve">Cap </w:t>
      </w:r>
      <w:r>
        <w:rPr>
          <w:sz w:val="24"/>
          <w:szCs w:val="24"/>
        </w:rPr>
        <w:t>[3]</w:t>
      </w:r>
    </w:p>
    <w:p w:rsidR="0029182B" w:rsidRPr="00DE5F8D" w:rsidRDefault="0029182B" w:rsidP="00DE5F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>Dance</w:t>
      </w:r>
      <w:r>
        <w:rPr>
          <w:sz w:val="24"/>
          <w:szCs w:val="24"/>
        </w:rPr>
        <w:t xml:space="preserve"> Cap [3]</w:t>
      </w:r>
    </w:p>
    <w:p w:rsidR="0029182B" w:rsidRPr="00DE5F8D" w:rsidRDefault="0029182B" w:rsidP="00DE5F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>Music</w:t>
      </w:r>
      <w:r>
        <w:rPr>
          <w:sz w:val="24"/>
          <w:szCs w:val="24"/>
        </w:rPr>
        <w:t xml:space="preserve"> </w:t>
      </w:r>
      <w:r w:rsidRPr="00DE5F8D">
        <w:rPr>
          <w:sz w:val="24"/>
          <w:szCs w:val="24"/>
        </w:rPr>
        <w:t xml:space="preserve">Cap </w:t>
      </w:r>
      <w:r>
        <w:rPr>
          <w:sz w:val="24"/>
          <w:szCs w:val="24"/>
        </w:rPr>
        <w:t>[3]</w:t>
      </w:r>
    </w:p>
    <w:p w:rsidR="0029182B" w:rsidRPr="00DE5F8D" w:rsidRDefault="0029182B" w:rsidP="00DE5F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>Com</w:t>
      </w:r>
      <w:r>
        <w:rPr>
          <w:sz w:val="24"/>
          <w:szCs w:val="24"/>
        </w:rPr>
        <w:t xml:space="preserve">puter </w:t>
      </w:r>
      <w:r w:rsidRPr="00DE5F8D">
        <w:rPr>
          <w:sz w:val="24"/>
          <w:szCs w:val="24"/>
        </w:rPr>
        <w:t>Sci</w:t>
      </w:r>
      <w:r>
        <w:rPr>
          <w:sz w:val="24"/>
          <w:szCs w:val="24"/>
        </w:rPr>
        <w:t>ence Cap[3]</w:t>
      </w:r>
    </w:p>
    <w:p w:rsidR="0029182B" w:rsidRDefault="0029182B" w:rsidP="005C0F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 xml:space="preserve">Tech </w:t>
      </w:r>
      <w:r>
        <w:rPr>
          <w:sz w:val="24"/>
          <w:szCs w:val="24"/>
        </w:rPr>
        <w:t>Cap [3]</w:t>
      </w:r>
    </w:p>
    <w:p w:rsidR="0029182B" w:rsidRDefault="0029182B" w:rsidP="005C0F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>Business</w:t>
      </w:r>
      <w:r>
        <w:rPr>
          <w:sz w:val="24"/>
          <w:szCs w:val="24"/>
        </w:rPr>
        <w:t xml:space="preserve"> Availability [number Students]</w:t>
      </w:r>
    </w:p>
    <w:p w:rsidR="0029182B" w:rsidRDefault="0029182B" w:rsidP="00DE5F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>Art</w:t>
      </w:r>
      <w:r>
        <w:rPr>
          <w:sz w:val="24"/>
          <w:szCs w:val="24"/>
        </w:rPr>
        <w:t xml:space="preserve"> </w:t>
      </w:r>
      <w:r w:rsidRPr="00DE5F8D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[number Students]</w:t>
      </w:r>
    </w:p>
    <w:p w:rsidR="0029182B" w:rsidRPr="00DE5F8D" w:rsidRDefault="0029182B" w:rsidP="005C0F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5F8D">
        <w:rPr>
          <w:sz w:val="24"/>
          <w:szCs w:val="24"/>
        </w:rPr>
        <w:t>Drama</w:t>
      </w:r>
      <w:r>
        <w:rPr>
          <w:sz w:val="24"/>
          <w:szCs w:val="24"/>
        </w:rPr>
        <w:t xml:space="preserve"> </w:t>
      </w:r>
      <w:r w:rsidRPr="00DE5F8D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[number Students]</w:t>
      </w:r>
    </w:p>
    <w:p w:rsidR="0029182B" w:rsidRPr="00DE5F8D" w:rsidRDefault="0029182B" w:rsidP="005C0F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0FBA">
        <w:rPr>
          <w:sz w:val="24"/>
          <w:szCs w:val="24"/>
        </w:rPr>
        <w:t>Dance</w:t>
      </w:r>
      <w:r>
        <w:rPr>
          <w:sz w:val="24"/>
          <w:szCs w:val="24"/>
        </w:rPr>
        <w:t xml:space="preserve"> </w:t>
      </w:r>
      <w:r w:rsidRPr="005C0FBA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[number Students]</w:t>
      </w:r>
    </w:p>
    <w:p w:rsidR="0029182B" w:rsidRPr="00DE5F8D" w:rsidRDefault="0029182B" w:rsidP="005C0F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0FBA">
        <w:rPr>
          <w:sz w:val="24"/>
          <w:szCs w:val="24"/>
        </w:rPr>
        <w:t>Music</w:t>
      </w:r>
      <w:r>
        <w:rPr>
          <w:sz w:val="24"/>
          <w:szCs w:val="24"/>
        </w:rPr>
        <w:t xml:space="preserve"> </w:t>
      </w:r>
      <w:r w:rsidRPr="005C0FBA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[number Students]</w:t>
      </w:r>
    </w:p>
    <w:p w:rsidR="0029182B" w:rsidRPr="00DE5F8D" w:rsidRDefault="0029182B" w:rsidP="005C0F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0FBA">
        <w:rPr>
          <w:sz w:val="24"/>
          <w:szCs w:val="24"/>
        </w:rPr>
        <w:t>ComSci</w:t>
      </w:r>
      <w:r>
        <w:rPr>
          <w:sz w:val="24"/>
          <w:szCs w:val="24"/>
        </w:rPr>
        <w:t xml:space="preserve"> </w:t>
      </w:r>
      <w:r w:rsidRPr="005C0FBA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[number Students]</w:t>
      </w:r>
    </w:p>
    <w:p w:rsidR="0029182B" w:rsidRDefault="0029182B" w:rsidP="00DE5F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0FBA">
        <w:rPr>
          <w:sz w:val="24"/>
          <w:szCs w:val="24"/>
        </w:rPr>
        <w:t>Tech</w:t>
      </w:r>
      <w:r>
        <w:rPr>
          <w:sz w:val="24"/>
          <w:szCs w:val="24"/>
        </w:rPr>
        <w:t xml:space="preserve"> </w:t>
      </w:r>
      <w:r w:rsidRPr="005C0FBA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[number Students]</w:t>
      </w:r>
    </w:p>
    <w:p w:rsidR="0029182B" w:rsidRPr="00A01166" w:rsidRDefault="0029182B" w:rsidP="00A01166">
      <w:pPr>
        <w:rPr>
          <w:sz w:val="24"/>
          <w:szCs w:val="24"/>
        </w:rPr>
      </w:pPr>
      <w:r>
        <w:rPr>
          <w:sz w:val="24"/>
          <w:szCs w:val="24"/>
        </w:rPr>
        <w:t>Declare Variables</w:t>
      </w:r>
    </w:p>
    <w:p w:rsidR="0029182B" w:rsidRPr="00A01166" w:rsidRDefault="0029182B" w:rsidP="00A011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1166">
        <w:rPr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 w:rsidRPr="00A01166">
        <w:rPr>
          <w:sz w:val="24"/>
          <w:szCs w:val="24"/>
        </w:rPr>
        <w:t>Business</w:t>
      </w:r>
      <w:r>
        <w:rPr>
          <w:sz w:val="24"/>
          <w:szCs w:val="24"/>
        </w:rPr>
        <w:t xml:space="preserve"> Cap equal to 30</w:t>
      </w:r>
    </w:p>
    <w:p w:rsidR="0029182B" w:rsidRPr="00A01166" w:rsidRDefault="0029182B" w:rsidP="00A011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1166">
        <w:rPr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 w:rsidRPr="00A01166">
        <w:rPr>
          <w:sz w:val="24"/>
          <w:szCs w:val="24"/>
        </w:rPr>
        <w:t>Art</w:t>
      </w:r>
      <w:r>
        <w:rPr>
          <w:sz w:val="24"/>
          <w:szCs w:val="24"/>
        </w:rPr>
        <w:t xml:space="preserve"> Cap equal to 30</w:t>
      </w:r>
    </w:p>
    <w:p w:rsidR="0029182B" w:rsidRPr="00A01166" w:rsidRDefault="0029182B" w:rsidP="00A011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r w:rsidRPr="00A01166">
        <w:rPr>
          <w:sz w:val="24"/>
          <w:szCs w:val="24"/>
        </w:rPr>
        <w:t>Drama</w:t>
      </w:r>
      <w:r>
        <w:rPr>
          <w:sz w:val="24"/>
          <w:szCs w:val="24"/>
        </w:rPr>
        <w:t xml:space="preserve"> Cap equal to 30</w:t>
      </w:r>
    </w:p>
    <w:p w:rsidR="0029182B" w:rsidRPr="00A01166" w:rsidRDefault="0029182B" w:rsidP="00A011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1166">
        <w:rPr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 w:rsidRPr="00A01166">
        <w:rPr>
          <w:sz w:val="24"/>
          <w:szCs w:val="24"/>
        </w:rPr>
        <w:t>Dance</w:t>
      </w:r>
      <w:r>
        <w:rPr>
          <w:sz w:val="24"/>
          <w:szCs w:val="24"/>
        </w:rPr>
        <w:t xml:space="preserve"> Cap equal to 30</w:t>
      </w:r>
    </w:p>
    <w:p w:rsidR="0029182B" w:rsidRPr="00A01166" w:rsidRDefault="0029182B" w:rsidP="00A011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1166">
        <w:rPr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 w:rsidRPr="00A01166">
        <w:rPr>
          <w:sz w:val="24"/>
          <w:szCs w:val="24"/>
        </w:rPr>
        <w:t>Music</w:t>
      </w:r>
      <w:r>
        <w:rPr>
          <w:sz w:val="24"/>
          <w:szCs w:val="24"/>
        </w:rPr>
        <w:t xml:space="preserve"> Cap equal to 30</w:t>
      </w:r>
    </w:p>
    <w:p w:rsidR="0029182B" w:rsidRPr="00A01166" w:rsidRDefault="0029182B" w:rsidP="00A011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1166">
        <w:rPr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 w:rsidRPr="00A01166">
        <w:rPr>
          <w:sz w:val="24"/>
          <w:szCs w:val="24"/>
        </w:rPr>
        <w:t>ComSci</w:t>
      </w:r>
      <w:r>
        <w:rPr>
          <w:sz w:val="24"/>
          <w:szCs w:val="24"/>
        </w:rPr>
        <w:t xml:space="preserve"> Cap equal to 30</w:t>
      </w:r>
    </w:p>
    <w:p w:rsidR="0029182B" w:rsidRPr="00A01166" w:rsidRDefault="0029182B" w:rsidP="00A011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1166">
        <w:rPr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 w:rsidRPr="00A01166">
        <w:rPr>
          <w:sz w:val="24"/>
          <w:szCs w:val="24"/>
        </w:rPr>
        <w:t>Tech</w:t>
      </w:r>
      <w:r>
        <w:rPr>
          <w:sz w:val="24"/>
          <w:szCs w:val="24"/>
        </w:rPr>
        <w:t xml:space="preserve"> Cap equal to 30</w:t>
      </w:r>
    </w:p>
    <w:p w:rsidR="0029182B" w:rsidRPr="00DE5F8D" w:rsidRDefault="0029182B" w:rsidP="00A01166">
      <w:pPr>
        <w:pStyle w:val="ListParagraph"/>
        <w:rPr>
          <w:sz w:val="24"/>
          <w:szCs w:val="24"/>
        </w:rPr>
      </w:pPr>
    </w:p>
    <w:p w:rsidR="0029182B" w:rsidRDefault="0029182B" w:rsidP="00DE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</w:t>
      </w:r>
      <w:r w:rsidRPr="00472D41">
        <w:rPr>
          <w:sz w:val="24"/>
          <w:szCs w:val="24"/>
        </w:rPr>
        <w:t xml:space="preserve"> to number of students</w:t>
      </w:r>
    </w:p>
    <w:p w:rsidR="0029182B" w:rsidRDefault="0029182B" w:rsidP="00DE5F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each element in </w:t>
      </w:r>
      <w:r w:rsidRPr="00DE5F8D">
        <w:rPr>
          <w:sz w:val="24"/>
          <w:szCs w:val="24"/>
        </w:rPr>
        <w:t>Business</w:t>
      </w:r>
      <w:r>
        <w:rPr>
          <w:sz w:val="24"/>
          <w:szCs w:val="24"/>
        </w:rPr>
        <w:t xml:space="preserve"> Availability to 0</w:t>
      </w:r>
    </w:p>
    <w:p w:rsidR="0029182B" w:rsidRDefault="0029182B" w:rsidP="00DE5F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each element in </w:t>
      </w:r>
      <w:r w:rsidRPr="00DE5F8D">
        <w:rPr>
          <w:sz w:val="24"/>
          <w:szCs w:val="24"/>
        </w:rPr>
        <w:t>Art</w:t>
      </w:r>
      <w:r>
        <w:rPr>
          <w:sz w:val="24"/>
          <w:szCs w:val="24"/>
        </w:rPr>
        <w:t xml:space="preserve"> </w:t>
      </w:r>
      <w:r w:rsidRPr="00DE5F8D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to 0</w:t>
      </w:r>
    </w:p>
    <w:p w:rsidR="0029182B" w:rsidRPr="00DE5F8D" w:rsidRDefault="0029182B" w:rsidP="00DE5F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each element in </w:t>
      </w:r>
      <w:r w:rsidRPr="00DE5F8D">
        <w:rPr>
          <w:sz w:val="24"/>
          <w:szCs w:val="24"/>
        </w:rPr>
        <w:t>Drama</w:t>
      </w:r>
      <w:r>
        <w:rPr>
          <w:sz w:val="24"/>
          <w:szCs w:val="24"/>
        </w:rPr>
        <w:t xml:space="preserve"> </w:t>
      </w:r>
      <w:r w:rsidRPr="00DE5F8D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to 0</w:t>
      </w:r>
    </w:p>
    <w:p w:rsidR="0029182B" w:rsidRPr="00DE5F8D" w:rsidRDefault="0029182B" w:rsidP="00DE5F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each element in </w:t>
      </w:r>
      <w:r w:rsidRPr="005C0FBA">
        <w:rPr>
          <w:sz w:val="24"/>
          <w:szCs w:val="24"/>
        </w:rPr>
        <w:t>Dance</w:t>
      </w:r>
      <w:r>
        <w:rPr>
          <w:sz w:val="24"/>
          <w:szCs w:val="24"/>
        </w:rPr>
        <w:t xml:space="preserve"> </w:t>
      </w:r>
      <w:r w:rsidRPr="005C0FBA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to 0</w:t>
      </w:r>
    </w:p>
    <w:p w:rsidR="0029182B" w:rsidRPr="00DE5F8D" w:rsidRDefault="0029182B" w:rsidP="00DE5F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each element in </w:t>
      </w:r>
      <w:r w:rsidRPr="005C0FBA">
        <w:rPr>
          <w:sz w:val="24"/>
          <w:szCs w:val="24"/>
        </w:rPr>
        <w:t>Music</w:t>
      </w:r>
      <w:r>
        <w:rPr>
          <w:sz w:val="24"/>
          <w:szCs w:val="24"/>
        </w:rPr>
        <w:t xml:space="preserve"> </w:t>
      </w:r>
      <w:r w:rsidRPr="005C0FBA">
        <w:rPr>
          <w:sz w:val="24"/>
          <w:szCs w:val="24"/>
        </w:rPr>
        <w:t>Availability</w:t>
      </w:r>
      <w:r>
        <w:rPr>
          <w:sz w:val="24"/>
          <w:szCs w:val="24"/>
        </w:rPr>
        <w:t xml:space="preserve"> to 0</w:t>
      </w:r>
    </w:p>
    <w:p w:rsidR="0029182B" w:rsidRPr="00DE5F8D" w:rsidRDefault="0029182B" w:rsidP="00DE5F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each element in </w:t>
      </w:r>
      <w:r w:rsidRPr="005C0FBA">
        <w:rPr>
          <w:sz w:val="24"/>
          <w:szCs w:val="24"/>
        </w:rPr>
        <w:t>ComSci</w:t>
      </w:r>
      <w:r>
        <w:rPr>
          <w:sz w:val="24"/>
          <w:szCs w:val="24"/>
        </w:rPr>
        <w:t xml:space="preserve"> </w:t>
      </w:r>
      <w:r w:rsidRPr="005C0FBA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to 0</w:t>
      </w:r>
    </w:p>
    <w:p w:rsidR="0029182B" w:rsidRPr="00DE050C" w:rsidRDefault="0029182B" w:rsidP="00F534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each element in </w:t>
      </w:r>
      <w:r w:rsidRPr="005C0FBA">
        <w:rPr>
          <w:sz w:val="24"/>
          <w:szCs w:val="24"/>
        </w:rPr>
        <w:t>Tech</w:t>
      </w:r>
      <w:r>
        <w:rPr>
          <w:sz w:val="24"/>
          <w:szCs w:val="24"/>
        </w:rPr>
        <w:t xml:space="preserve"> </w:t>
      </w:r>
      <w:r w:rsidRPr="005C0FBA">
        <w:rPr>
          <w:sz w:val="24"/>
          <w:szCs w:val="24"/>
        </w:rPr>
        <w:t xml:space="preserve">Availability </w:t>
      </w:r>
      <w:r>
        <w:rPr>
          <w:sz w:val="24"/>
          <w:szCs w:val="24"/>
        </w:rPr>
        <w:t>to 0</w:t>
      </w:r>
    </w:p>
    <w:p w:rsidR="0029182B" w:rsidRPr="00472D41" w:rsidRDefault="0029182B" w:rsidP="00A011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0 to 2 for number of sessions</w:t>
      </w:r>
    </w:p>
    <w:p w:rsidR="0029182B" w:rsidRDefault="0029182B" w:rsidP="00A011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0 to total students</w:t>
      </w:r>
    </w:p>
    <w:p w:rsidR="0029182B" w:rsidRDefault="0029182B" w:rsidP="00A011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first choice equal to Business</w:t>
      </w:r>
    </w:p>
    <w:p w:rsidR="0029182B" w:rsidRDefault="0029182B" w:rsidP="001901B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business Availability equal to </w:t>
      </w:r>
    </w:p>
    <w:p w:rsidR="0029182B" w:rsidRDefault="0029182B" w:rsidP="001901B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business cap[i] less than Max business cap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element in array and put down first choice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variable Business Cap by 1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DE050C">
        <w:rPr>
          <w:sz w:val="24"/>
          <w:szCs w:val="24"/>
        </w:rPr>
        <w:t>Business</w:t>
      </w:r>
      <w:r>
        <w:rPr>
          <w:sz w:val="24"/>
          <w:szCs w:val="24"/>
        </w:rPr>
        <w:t xml:space="preserve"> Availability[increase with second loop] equal to </w:t>
      </w:r>
      <w:r w:rsidRPr="00DE050C">
        <w:rPr>
          <w:sz w:val="24"/>
          <w:szCs w:val="24"/>
        </w:rPr>
        <w:t>1;</w:t>
      </w:r>
    </w:p>
    <w:p w:rsidR="0029182B" w:rsidRDefault="0029182B" w:rsidP="001901B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business cap[i] equal to Max business cap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 choice 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second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Third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third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fourth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Fifth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fifth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Sixth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sixth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Seven Choice </w:t>
      </w:r>
    </w:p>
    <w:p w:rsidR="0029182B" w:rsidRPr="00DE050C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A011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first choice equal to Art</w:t>
      </w:r>
    </w:p>
    <w:p w:rsidR="0029182B" w:rsidRDefault="0029182B" w:rsidP="00DE050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Art Availability equal to 0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Art cap[i] less than Max Art cap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element in array and put down first choice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variable Art Cap by 1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Art Availability[increase with second loop] equal to </w:t>
      </w:r>
      <w:r w:rsidRPr="00DE050C">
        <w:rPr>
          <w:sz w:val="24"/>
          <w:szCs w:val="24"/>
        </w:rPr>
        <w:t>1;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Art cap[i] equal to Max Art cap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 choice 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second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Third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third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fourth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Fifth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fifth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Sixth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sixth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Seven Choice </w:t>
      </w:r>
    </w:p>
    <w:p w:rsidR="0029182B" w:rsidRPr="003A0B8F" w:rsidRDefault="0029182B" w:rsidP="003A0B8F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1901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first choice equal to Drama</w:t>
      </w:r>
    </w:p>
    <w:p w:rsidR="0029182B" w:rsidRDefault="0029182B" w:rsidP="00DE050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Drama Availability equal to 0 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Drama cap[i] less than Max Drama cap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element in array and put down first choice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variable Drama Cap by 1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Drama Availability[increase with second loop] equal to </w:t>
      </w:r>
      <w:r w:rsidRPr="00DE050C">
        <w:rPr>
          <w:sz w:val="24"/>
          <w:szCs w:val="24"/>
        </w:rPr>
        <w:t>1;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Drama cap[i] equal to Max Drama cap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 choice 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second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Third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third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fourth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Fifth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fifth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Sixth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sixth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Seven Choice </w:t>
      </w:r>
    </w:p>
    <w:p w:rsidR="0029182B" w:rsidRPr="0004708A" w:rsidRDefault="0029182B" w:rsidP="0004708A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1901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if first choice equal to Dance </w:t>
      </w:r>
    </w:p>
    <w:p w:rsidR="0029182B" w:rsidRDefault="0029182B" w:rsidP="00DE050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Dance Availability equal to 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Dance cap[i] less than Dance business cap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element in array and put down first choice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variable dance Cap by 1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dance Availability[increase with second loop] equal to </w:t>
      </w:r>
      <w:r w:rsidRPr="00DE050C">
        <w:rPr>
          <w:sz w:val="24"/>
          <w:szCs w:val="24"/>
        </w:rPr>
        <w:t>1;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dance cap[i] equal to Max dance cap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 choice 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second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Third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third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fourth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Fifth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fifth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Sixth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sixth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Seven Choice </w:t>
      </w:r>
    </w:p>
    <w:p w:rsidR="0029182B" w:rsidRPr="0004708A" w:rsidRDefault="0029182B" w:rsidP="0004708A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1901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first choice equal to Music</w:t>
      </w:r>
    </w:p>
    <w:p w:rsidR="0029182B" w:rsidRDefault="0029182B" w:rsidP="00DE050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Music Availability equal to 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Music cap[i] less than Max music cap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element in array and put down first choice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variable Music Cap by 1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Music Availability[increase with second loop] equal to </w:t>
      </w:r>
      <w:r w:rsidRPr="00DE050C">
        <w:rPr>
          <w:sz w:val="24"/>
          <w:szCs w:val="24"/>
        </w:rPr>
        <w:t>1;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Music cap[i] equal to Max Music cap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 choice 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second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Third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third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fourth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Fifth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fifth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Sixth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sixth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Seven Choice </w:t>
      </w:r>
    </w:p>
    <w:p w:rsidR="0029182B" w:rsidRPr="00DE050C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1901B2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:rsidR="0029182B" w:rsidRDefault="0029182B" w:rsidP="001901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first choice equal to Comp Sci</w:t>
      </w:r>
    </w:p>
    <w:p w:rsidR="0029182B" w:rsidRDefault="0029182B" w:rsidP="00DE050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Comp Sci Availability equal to 0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Comp Sci cap[i] less than Max CompSci cap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element in array and put down first choice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variable Comp Sci Cap by 1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Comp Sci Availability[increase with second loop] equal to </w:t>
      </w:r>
      <w:r w:rsidRPr="00DE050C">
        <w:rPr>
          <w:sz w:val="24"/>
          <w:szCs w:val="24"/>
        </w:rPr>
        <w:t>1;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Comp Sci cap[i] equal to Max Comp Sci cap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 choice 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second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Third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third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fourth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Fifth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fifth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Sixth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sixth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Seven Choice </w:t>
      </w:r>
    </w:p>
    <w:p w:rsidR="0029182B" w:rsidRPr="0004708A" w:rsidRDefault="0029182B" w:rsidP="0004708A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1901B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first choice equal to Tech</w:t>
      </w:r>
    </w:p>
    <w:p w:rsidR="0029182B" w:rsidRDefault="0029182B" w:rsidP="00DE050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Tech Availability equal to 0 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Tech cap[i] less than Max tech cap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element in array and put down first choice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variable tech Cap by 1</w:t>
      </w:r>
    </w:p>
    <w:p w:rsidR="0029182B" w:rsidRPr="00DE050C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Tech Availability[increase with second loop] equal to </w:t>
      </w:r>
      <w:r w:rsidRPr="00DE050C">
        <w:rPr>
          <w:sz w:val="24"/>
          <w:szCs w:val="24"/>
        </w:rPr>
        <w:t>1;</w:t>
      </w:r>
    </w:p>
    <w:p w:rsidR="0029182B" w:rsidRDefault="0029182B" w:rsidP="00DE050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tech cap[i] equal to Max tech cap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 choice </w:t>
      </w:r>
    </w:p>
    <w:p w:rsidR="0029182B" w:rsidRDefault="0029182B" w:rsidP="00DE050C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second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Third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third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fourth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Fifth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fifth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Sixth Choice 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DE050C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sixth choice was not put in the array</w:t>
      </w:r>
    </w:p>
    <w:p w:rsidR="0029182B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Seven Choice </w:t>
      </w:r>
    </w:p>
    <w:p w:rsidR="0029182B" w:rsidRPr="00DE050C" w:rsidRDefault="0029182B" w:rsidP="00DE050C">
      <w:pPr>
        <w:pStyle w:val="ListParagraph"/>
        <w:numPr>
          <w:ilvl w:val="7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sub program and send all relevant information there</w:t>
      </w:r>
    </w:p>
    <w:p w:rsidR="0029182B" w:rsidRDefault="0029182B" w:rsidP="00055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 Students into different arrays based on their school and then sort them alphabetically (Tooba)</w:t>
      </w:r>
    </w:p>
    <w:p w:rsidR="0029182B" w:rsidRPr="005A0D84" w:rsidRDefault="0029182B" w:rsidP="005A0D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number of students</w:t>
      </w:r>
    </w:p>
    <w:p w:rsidR="0029182B" w:rsidRDefault="0029182B" w:rsidP="005A0D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columns</w:t>
      </w:r>
    </w:p>
    <w:p w:rsidR="0029182B" w:rsidRDefault="0029182B" w:rsidP="005A0D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Transfer students from original array to Glen Cairn </w:t>
      </w:r>
    </w:p>
    <w:p w:rsidR="0029182B" w:rsidRDefault="0029182B" w:rsidP="005A0D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 students Alphabetically in respective array</w:t>
      </w:r>
    </w:p>
    <w:p w:rsidR="0029182B" w:rsidRDefault="0029182B" w:rsidP="005A0D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number of students</w:t>
      </w:r>
    </w:p>
    <w:p w:rsidR="0029182B" w:rsidRDefault="0029182B" w:rsidP="005A0D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columns</w:t>
      </w:r>
    </w:p>
    <w:p w:rsidR="0029182B" w:rsidRDefault="0029182B" w:rsidP="005A0D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Transfer students from original array to W.O Mitchell</w:t>
      </w:r>
    </w:p>
    <w:p w:rsidR="0029182B" w:rsidRPr="005A0D84" w:rsidRDefault="0029182B" w:rsidP="005A0D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 students Alphabetically in respective array</w:t>
      </w:r>
      <w:r w:rsidRPr="005A0D84">
        <w:rPr>
          <w:sz w:val="24"/>
          <w:szCs w:val="24"/>
        </w:rPr>
        <w:t xml:space="preserve"> </w:t>
      </w:r>
    </w:p>
    <w:p w:rsidR="0029182B" w:rsidRDefault="0029182B" w:rsidP="005A0D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number of students</w:t>
      </w:r>
    </w:p>
    <w:p w:rsidR="0029182B" w:rsidRDefault="0029182B" w:rsidP="005A0D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loop, counter running from 1 to columns</w:t>
      </w:r>
    </w:p>
    <w:p w:rsidR="0029182B" w:rsidRDefault="0029182B" w:rsidP="005A0D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Transfer students from original array to Katimivik </w:t>
      </w:r>
    </w:p>
    <w:p w:rsidR="0029182B" w:rsidRPr="005A0D84" w:rsidRDefault="0029182B" w:rsidP="005C0FB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 students Alphabetically in respective array</w:t>
      </w:r>
      <w:bookmarkStart w:id="0" w:name="_GoBack"/>
      <w:bookmarkEnd w:id="0"/>
    </w:p>
    <w:p w:rsidR="0029182B" w:rsidRDefault="0029182B" w:rsidP="0005587F">
      <w:pPr>
        <w:rPr>
          <w:sz w:val="24"/>
          <w:szCs w:val="24"/>
        </w:rPr>
      </w:pPr>
    </w:p>
    <w:p w:rsidR="0029182B" w:rsidRPr="0005587F" w:rsidRDefault="0029182B" w:rsidP="0005587F"/>
    <w:sectPr w:rsidR="0029182B" w:rsidRPr="0005587F" w:rsidSect="00BD1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82B" w:rsidRDefault="0029182B" w:rsidP="00DE5F8D">
      <w:pPr>
        <w:spacing w:after="0" w:line="240" w:lineRule="auto"/>
      </w:pPr>
      <w:r>
        <w:separator/>
      </w:r>
    </w:p>
  </w:endnote>
  <w:endnote w:type="continuationSeparator" w:id="0">
    <w:p w:rsidR="0029182B" w:rsidRDefault="0029182B" w:rsidP="00DE5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82B" w:rsidRDefault="0029182B" w:rsidP="00DE5F8D">
      <w:pPr>
        <w:spacing w:after="0" w:line="240" w:lineRule="auto"/>
      </w:pPr>
      <w:r>
        <w:separator/>
      </w:r>
    </w:p>
  </w:footnote>
  <w:footnote w:type="continuationSeparator" w:id="0">
    <w:p w:rsidR="0029182B" w:rsidRDefault="0029182B" w:rsidP="00DE5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F5A"/>
    <w:multiLevelType w:val="hybridMultilevel"/>
    <w:tmpl w:val="504C0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3B56B2"/>
    <w:multiLevelType w:val="hybridMultilevel"/>
    <w:tmpl w:val="BC72E142"/>
    <w:lvl w:ilvl="0" w:tplc="100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321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5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cs="Wingdings" w:hint="default"/>
      </w:rPr>
    </w:lvl>
  </w:abstractNum>
  <w:abstractNum w:abstractNumId="2">
    <w:nsid w:val="66A62E30"/>
    <w:multiLevelType w:val="hybridMultilevel"/>
    <w:tmpl w:val="37623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0A82862"/>
    <w:multiLevelType w:val="hybridMultilevel"/>
    <w:tmpl w:val="04D81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32A504C"/>
    <w:multiLevelType w:val="hybridMultilevel"/>
    <w:tmpl w:val="5144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587F"/>
    <w:rsid w:val="00036FB2"/>
    <w:rsid w:val="000463EB"/>
    <w:rsid w:val="0004708A"/>
    <w:rsid w:val="0005587F"/>
    <w:rsid w:val="001230B8"/>
    <w:rsid w:val="001901B2"/>
    <w:rsid w:val="00282530"/>
    <w:rsid w:val="0029182B"/>
    <w:rsid w:val="00332CFA"/>
    <w:rsid w:val="003A0B8F"/>
    <w:rsid w:val="00472D41"/>
    <w:rsid w:val="004C5562"/>
    <w:rsid w:val="004F6F3E"/>
    <w:rsid w:val="005552C9"/>
    <w:rsid w:val="005A0D84"/>
    <w:rsid w:val="005C0FBA"/>
    <w:rsid w:val="00805119"/>
    <w:rsid w:val="008F15A3"/>
    <w:rsid w:val="00927CF9"/>
    <w:rsid w:val="00A01166"/>
    <w:rsid w:val="00AF5275"/>
    <w:rsid w:val="00B2499C"/>
    <w:rsid w:val="00B357F0"/>
    <w:rsid w:val="00BD1D89"/>
    <w:rsid w:val="00C226A1"/>
    <w:rsid w:val="00C228EB"/>
    <w:rsid w:val="00DC602A"/>
    <w:rsid w:val="00DE050C"/>
    <w:rsid w:val="00DE5F8D"/>
    <w:rsid w:val="00E868EE"/>
    <w:rsid w:val="00F5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7F"/>
    <w:pPr>
      <w:spacing w:after="200" w:line="276" w:lineRule="auto"/>
    </w:pPr>
    <w:rPr>
      <w:rFonts w:cs="Calibri"/>
      <w:lang w:val="en-C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6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E5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F8D"/>
  </w:style>
  <w:style w:type="paragraph" w:styleId="Footer">
    <w:name w:val="footer"/>
    <w:basedOn w:val="Normal"/>
    <w:link w:val="FooterChar"/>
    <w:uiPriority w:val="99"/>
    <w:rsid w:val="00DE5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386</TotalTime>
  <Pages>12</Pages>
  <Words>1750</Words>
  <Characters>9977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Sheikh</dc:creator>
  <cp:keywords/>
  <dc:description/>
  <cp:lastModifiedBy>S199715807</cp:lastModifiedBy>
  <cp:revision>6</cp:revision>
  <dcterms:created xsi:type="dcterms:W3CDTF">2016-04-22T12:16:00Z</dcterms:created>
  <dcterms:modified xsi:type="dcterms:W3CDTF">2016-05-04T15:33:00Z</dcterms:modified>
</cp:coreProperties>
</file>